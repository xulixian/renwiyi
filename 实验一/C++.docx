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//READY——就需队列头指针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//TAIL——就需队列尾指针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//FINISH——完成队列头指针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/*要求用高级语言编写模拟进程调度程序，以便加深理解有关进程控制块、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进程队列等概念，并体会和了解优先数算法和时间片轮转算法的具体实施办法。*/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&lt;stdlib.h&gt;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typedef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struct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node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name[10];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//进程的名字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prio;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//进程的优先级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round;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//分配给CPU的时间片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cputime;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//CPU执行时间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needtime;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//进程执行所需要的时间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state;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//进程的状态，W就绪，R执行，F完成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count;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//记录执行的次数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struct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node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*next;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PCB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PCB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*ready =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*run =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*finish =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//定义三个队列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number;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//输入数字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getfirst();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//从就绪队列取得第一个节点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output();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//输出队列信息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insertPrio(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PCB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*in);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//创建优先级队列，优先数越小，优先级越高，然后插入进程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insertReady(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PCB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*in);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//将进程插入到就绪队列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insertFinish(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PCB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*in);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//将进程插入到完成队列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PrioCreate();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//优先级输入函数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Priority();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//按照优先级调度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TimeCreate();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//时间片输入函数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RoundRun();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//按照时间片转轮调度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choose;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"输入用户所想要创建的进程数目："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cin &gt;&gt; number;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"输入用户所选用的进程的调度算法（P/R）："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cin &gt;&gt; choose;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switch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(choose)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case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'P'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//用户输入优先级调度大写的字母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case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'p'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//用户输入优先级调度小写的字母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PrioCreate();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//优先级输入函数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Priority();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//按照优先级调度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case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'R'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//用户输入时间片转轮调度大写的字母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case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'r'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//用户输入时间片转轮调度大写的字母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TimeCreate();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//时间片输入函数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RoundRun();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//按照时间片转轮调度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default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//输入错误，直接停止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output();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//输出队列信息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getfirst()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//从就绪队列取得第一个节点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run = ready;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(ready !=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run-&gt;state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'R'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//开始执行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ready = ready-&gt;next;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//等待的向后移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run-&gt;next =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//一次执行一个故执行的下一个为空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output()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//输出队列信息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PCB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*q;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 = ready;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//当进程在就绪队列时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"进程名"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  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"优先级"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  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"轮数"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  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"CPU时间"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  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"需要时间"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  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"进程状态"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  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"计数器"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(q !=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&lt;&lt; q-&gt;name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        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&lt;&lt; q-&gt;prio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        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&lt;&lt; q-&gt;round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        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&lt;&lt; q-&gt;cputime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        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&lt;&lt; q-&gt;needtime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        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&lt;&lt; q-&gt;state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        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&lt;&lt; q-&gt;count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 = q-&gt;next;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 = finish;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//当进程已经完成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(q !=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&lt;&lt; q-&gt;name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        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&lt;&lt; q-&gt;prio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        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&lt;&lt; q-&gt;round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        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&lt;&lt; q-&gt;cputime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        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&lt;&lt; q-&gt;needtime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        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&lt;&lt; q-&gt;state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        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&lt;&lt; q-&gt;count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 = q-&gt;next;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 = run;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//当进程正在执行时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(q !=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&lt;&lt; q-&gt;name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        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&lt;&lt; q-&gt;prio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        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&lt;&lt; q-&gt;round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        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&lt;&lt; q-&gt;cputime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        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&lt;&lt; q-&gt;needtime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        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&lt;&lt; q-&gt;state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        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&lt;&lt; q-&gt;count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 = q-&gt;next;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insertPrio(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PCB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in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//创建优先级队列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PCB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*f, *n;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//f-&gt;first 第一个,n-&gt;next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f = n = ready;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(ready ==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//队列为空。则为第一个元素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in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-&gt;next = ready;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ready 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in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//队列不为空，则找到合适的位置插入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in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-&gt;prio &gt;= f-&gt;prio)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//优先级比第一个元素的还大插入到队头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in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-&gt;next = ready;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ready 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in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//比第一个优先级小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(f-&gt;next !=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//如果还有别的元素往下找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n = f;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f = f-&gt;next;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(f-&gt;next ==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//就一个元素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in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-&gt;next = f-&gt;next;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f-&gt;next 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in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//插入到队尾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//还有元素，插入到队中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n 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in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in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-&gt;next = f;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insertReady(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PCB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in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//将进程插入到就绪队列的尾部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PCB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*f;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f = ready;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(ready ==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//就绪队列为空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in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-&gt;next = ready;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//输入的进入就绪队列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ready 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in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(f-&gt;next !=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f = f-&gt;next;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//一直向后移动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in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-&gt;next = f-&gt;next;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f-&gt;next 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in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insertFinish(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PCB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in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//将进程插入到完成队列尾部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PCB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*f;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f = finish;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(finish ==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//完成队列为空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in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-&gt;next = finish;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finish 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in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(f-&gt;next !=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f = f-&gt;next;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in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-&gt;next = f-&gt;next;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f-&gt;next 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in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PrioCreate()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//优先级输入函数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PCB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*temp;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"输入进程名和进程完成所需要的时间："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(i = 0; i&lt;number;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((temp = 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PCB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*)malloc(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sizeof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PCB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))) ==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perror(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"malloc"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exit(1);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cin &gt;&gt; temp-&gt;name;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getchar();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cin &gt;&gt; temp-&gt;needtime;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temp-&gt;cputime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temp-&gt;state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'W'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temp-&gt;prio = 100 - temp-&gt;needtime;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temp-&gt;round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temp-&gt;count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insertPrio(temp);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//将其插入到就绪队列中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Priority()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//按照优先级调度,每次执行一个时间片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flag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getfirst();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(run !=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//就绪队列不为空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output();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(flag)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run-&gt;prio -= 5;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//优先级减少5级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run-&gt;cputime++;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//时间片加1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run-&gt;needtime--;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//进程需要的时间减1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(run-&gt;needtime == 0)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//已经完成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run-&gt;state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'F'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run-&gt;count++;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//进程执行次数加1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insertFinish(run);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//将进程调到完成队列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flag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//否则还是在就绪队列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run-&gt;state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'W'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run-&gt;count++;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//进程执行次数加1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insertReady(run);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//进程带入到就绪队列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flag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flag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getfirst();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//继续取就绪队列的第一个进程进入执行队列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TimeCreate()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//时间片输入函数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PCB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*temp;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"输入进程名和进程完成所需要的时间："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(i = 0; i&lt;number;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((temp = 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PCB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*)malloc(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sizeof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PCB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))) ==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//cout&lt;&lt;"分配内存空间失败！"&lt;&lt;endl;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perror(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"malloc"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exit(1);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cin &gt;&gt; temp-&gt;name;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getchar();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cin &gt;&gt; temp-&gt;needtime;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temp-&gt;cputime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temp-&gt;state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'W'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temp-&gt;prio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temp-&gt;round = 2;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//每个进程所分配的时间片为2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temp-&gt;count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insertReady(temp);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//调入到就绪队列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RoundRun()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//按照时间片转轮调度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flag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getfirst();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(run !=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//就绪队列不为空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output();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(flag)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run-&gt;count++;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//进程执行次数加1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run-&gt;cputime++;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//时间片加1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run-&gt;needtime--;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//进程需要的时间减1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(run-&gt;needtime == 0)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//已经完成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run-&gt;state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'F'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insertFinish(run);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//将进程调到完成队列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flag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(run-&gt;count == run-&gt;round)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//时间片用完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run-&gt;state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'W'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run-&gt;count = 0;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//计数器清0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insertReady(run);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//进程带入到就绪队列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flag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flag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getfirst();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//继续取就绪队列的第一个进程进入执行队列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6D535020"/>
    <w:rsid w:val="73BA00BC"/>
    <w:rsid w:val="76B54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2018-06-12T08:56:00Z</dcterms:created>
  <dc:creator>の馁向。</dc:creator>
  <cp:lastModifiedBy>の馁向。</cp:lastModifiedBy>
  <dcterms:modified xsi:type="dcterms:W3CDTF">2018-06-12T09:11:32Z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